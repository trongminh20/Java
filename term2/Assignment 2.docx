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4B" w:rsidRDefault="002B71D4" w:rsidP="007E69B7">
      <w:pPr>
        <w:pStyle w:val="Heading1"/>
      </w:pPr>
      <w:r>
        <w:t>COSC 121 – Assignment #2</w:t>
      </w:r>
    </w:p>
    <w:p w:rsidR="007E69B7" w:rsidRDefault="007E69B7" w:rsidP="007E69B7"/>
    <w:p w:rsidR="007E69B7" w:rsidRDefault="007E69B7" w:rsidP="007E69B7">
      <w:r>
        <w:t>Ken’s office hours are getting really full, and a long line is forming outside his office each time.  The students decide that they are too smart to simply line up, and decide on implementing a system.  Th</w:t>
      </w:r>
      <w:r w:rsidR="00347881">
        <w:t>e system is a queue, but with some weird</w:t>
      </w:r>
      <w:r>
        <w:t xml:space="preserve"> exception</w:t>
      </w:r>
      <w:r w:rsidR="00347881">
        <w:t>s</w:t>
      </w:r>
      <w:r>
        <w:t xml:space="preserve">.  When a student joins the back of the line, if they are younger </w:t>
      </w:r>
      <w:r w:rsidR="00482EE5">
        <w:t xml:space="preserve">or if their grade is lower than the person in front </w:t>
      </w:r>
      <w:r>
        <w:t>of them they can move up 1 spot</w:t>
      </w:r>
      <w:r w:rsidR="002B71D4">
        <w:t>, but only 1 spot</w:t>
      </w:r>
      <w:r>
        <w:t>.</w:t>
      </w:r>
      <w:r w:rsidR="00347881">
        <w:t xml:space="preserve">  </w:t>
      </w:r>
    </w:p>
    <w:p w:rsidR="007E69B7" w:rsidRDefault="007E69B7" w:rsidP="00347881">
      <w:pPr>
        <w:pStyle w:val="Heading1"/>
      </w:pPr>
      <w:r>
        <w:t>Input</w:t>
      </w:r>
    </w:p>
    <w:p w:rsidR="00347881" w:rsidRDefault="00347881" w:rsidP="007E69B7">
      <w:r>
        <w:t xml:space="preserve">If a student is joining the line, the input format is the student’s first name then a space then their age, then a space, then their grade.  When Ken </w:t>
      </w:r>
      <w:r w:rsidR="00831BC5">
        <w:t xml:space="preserve">helps the next student in line, removing them from the queue, the input is </w:t>
      </w:r>
      <w:r w:rsidR="00831BC5" w:rsidRPr="00831BC5">
        <w:rPr>
          <w:i/>
        </w:rPr>
        <w:t>next</w:t>
      </w:r>
      <w:r w:rsidR="00831BC5">
        <w:t xml:space="preserve">.  When the input is done, the input is </w:t>
      </w:r>
      <w:r w:rsidR="00831BC5" w:rsidRPr="00831BC5">
        <w:rPr>
          <w:i/>
        </w:rPr>
        <w:t>end</w:t>
      </w:r>
      <w:r w:rsidR="00831BC5">
        <w:t>.</w:t>
      </w:r>
    </w:p>
    <w:p w:rsidR="00347881" w:rsidRDefault="00347881" w:rsidP="007E69B7"/>
    <w:p w:rsidR="00347881" w:rsidRDefault="00347881" w:rsidP="00347881">
      <w:pPr>
        <w:pStyle w:val="Heading1"/>
      </w:pPr>
      <w:r>
        <w:t>Output</w:t>
      </w:r>
    </w:p>
    <w:p w:rsidR="00347881" w:rsidRPr="0039406C" w:rsidRDefault="00347881" w:rsidP="00347881">
      <w:r>
        <w:t>The output will be the order of the students currently in line.</w:t>
      </w:r>
      <w:r w:rsidR="0039406C">
        <w:t xml:space="preserve">  </w:t>
      </w:r>
      <w:r w:rsidR="0039406C">
        <w:rPr>
          <w:rFonts w:ascii="Segoe UI" w:hAnsi="Segoe UI" w:cs="Segoe UI"/>
          <w:color w:val="616161"/>
          <w:shd w:val="clear" w:color="auto" w:fill="FFFFFF"/>
        </w:rPr>
        <w:t> </w:t>
      </w:r>
      <w:r w:rsidR="0039406C" w:rsidRPr="0039406C">
        <w:rPr>
          <w:rFonts w:cs="Segoe UI"/>
          <w:shd w:val="clear" w:color="auto" w:fill="FFFFFF"/>
        </w:rPr>
        <w:t>If the queue is empty, output the word</w:t>
      </w:r>
      <w:r w:rsidR="0039406C" w:rsidRPr="0039406C">
        <w:rPr>
          <w:rStyle w:val="apple-converted-space"/>
          <w:rFonts w:cs="Segoe UI"/>
          <w:shd w:val="clear" w:color="auto" w:fill="FFFFFF"/>
        </w:rPr>
        <w:t> </w:t>
      </w:r>
      <w:r w:rsidR="0039406C" w:rsidRPr="0039406C">
        <w:rPr>
          <w:rStyle w:val="Emphasis"/>
          <w:rFonts w:cs="Segoe UI"/>
          <w:bdr w:val="none" w:sz="0" w:space="0" w:color="auto" w:frame="1"/>
          <w:shd w:val="clear" w:color="auto" w:fill="FFFFFF"/>
        </w:rPr>
        <w:t>empty</w:t>
      </w:r>
      <w:r w:rsidR="0039406C" w:rsidRPr="0039406C">
        <w:rPr>
          <w:rFonts w:cs="Segoe UI"/>
          <w:shd w:val="clear" w:color="auto" w:fill="FFFFFF"/>
        </w:rPr>
        <w:t>.</w:t>
      </w:r>
    </w:p>
    <w:p w:rsidR="007E69B7" w:rsidRDefault="007E69B7" w:rsidP="007E69B7"/>
    <w:p w:rsidR="00347881" w:rsidRDefault="00347881" w:rsidP="00347881">
      <w:pPr>
        <w:pStyle w:val="Heading2"/>
      </w:pPr>
      <w:r>
        <w:t>Example</w:t>
      </w:r>
    </w:p>
    <w:p w:rsidR="00347881" w:rsidRDefault="00347881" w:rsidP="007E69B7"/>
    <w:p w:rsidR="007E69B7" w:rsidRDefault="00482EE5" w:rsidP="007E69B7">
      <w:r>
        <w:t>Taylor 23</w:t>
      </w:r>
      <w:r w:rsidR="00347881">
        <w:t xml:space="preserve"> 98</w:t>
      </w:r>
    </w:p>
    <w:p w:rsidR="00347881" w:rsidRDefault="00482EE5" w:rsidP="007E69B7">
      <w:r>
        <w:t>Christian 17</w:t>
      </w:r>
      <w:r w:rsidR="00347881">
        <w:t xml:space="preserve"> 100</w:t>
      </w:r>
    </w:p>
    <w:p w:rsidR="00347881" w:rsidRDefault="00482EE5" w:rsidP="007E69B7">
      <w:r>
        <w:t>Brett 65 87</w:t>
      </w:r>
    </w:p>
    <w:p w:rsidR="00347881" w:rsidRDefault="00482EE5" w:rsidP="007E69B7">
      <w:r>
        <w:t>Bryce 21 86</w:t>
      </w:r>
    </w:p>
    <w:p w:rsidR="00831BC5" w:rsidRDefault="00831BC5" w:rsidP="007E69B7">
      <w:proofErr w:type="gramStart"/>
      <w:r>
        <w:t>next</w:t>
      </w:r>
      <w:proofErr w:type="gramEnd"/>
    </w:p>
    <w:p w:rsidR="00831BC5" w:rsidRDefault="00831BC5" w:rsidP="007E69B7">
      <w:r>
        <w:t>Sh</w:t>
      </w:r>
      <w:r w:rsidR="003B4AA3">
        <w:t>ane 32 99</w:t>
      </w:r>
    </w:p>
    <w:p w:rsidR="00831BC5" w:rsidRDefault="00482EE5" w:rsidP="007E69B7">
      <w:r>
        <w:t>Tasha 22</w:t>
      </w:r>
      <w:r w:rsidR="00831BC5">
        <w:t xml:space="preserve"> 95</w:t>
      </w:r>
    </w:p>
    <w:p w:rsidR="00831BC5" w:rsidRDefault="00831BC5" w:rsidP="007E69B7">
      <w:proofErr w:type="gramStart"/>
      <w:r>
        <w:t>end</w:t>
      </w:r>
      <w:proofErr w:type="gramEnd"/>
    </w:p>
    <w:p w:rsidR="00831BC5" w:rsidRDefault="00831BC5" w:rsidP="007E69B7"/>
    <w:p w:rsidR="00831BC5" w:rsidRDefault="00831BC5" w:rsidP="007E69B7">
      <w:r>
        <w:t xml:space="preserve">Example Output </w:t>
      </w:r>
    </w:p>
    <w:p w:rsidR="00831BC5" w:rsidRDefault="00831BC5" w:rsidP="007E69B7"/>
    <w:p w:rsidR="002651C7" w:rsidRDefault="003B4AA3" w:rsidP="007E69B7">
      <w:r>
        <w:t>Brett</w:t>
      </w:r>
      <w:r w:rsidR="00307088">
        <w:t xml:space="preserve"> 65 87</w:t>
      </w:r>
    </w:p>
    <w:p w:rsidR="003B4AA3" w:rsidRDefault="003B4AA3" w:rsidP="007E69B7">
      <w:r>
        <w:t>Bryce</w:t>
      </w:r>
      <w:r w:rsidR="00307088">
        <w:t xml:space="preserve"> 21 86</w:t>
      </w:r>
    </w:p>
    <w:p w:rsidR="003B4AA3" w:rsidRDefault="003B4AA3" w:rsidP="007E69B7">
      <w:r>
        <w:t>Taylor</w:t>
      </w:r>
      <w:r w:rsidR="00307088">
        <w:t xml:space="preserve"> 23 98</w:t>
      </w:r>
    </w:p>
    <w:p w:rsidR="00347881" w:rsidRDefault="003B4AA3" w:rsidP="007E69B7">
      <w:r>
        <w:t>Tasha</w:t>
      </w:r>
      <w:r w:rsidR="00307088">
        <w:t xml:space="preserve"> 22 95</w:t>
      </w:r>
    </w:p>
    <w:p w:rsidR="003B4AA3" w:rsidRDefault="003B4AA3" w:rsidP="007E69B7">
      <w:r>
        <w:t>Shane</w:t>
      </w:r>
      <w:r w:rsidR="00307088">
        <w:t xml:space="preserve"> 32 99</w:t>
      </w:r>
    </w:p>
    <w:p w:rsidR="00307088" w:rsidRDefault="00307088" w:rsidP="007E69B7">
      <w:bookmarkStart w:id="0" w:name="_GoBack"/>
      <w:bookmarkEnd w:id="0"/>
    </w:p>
    <w:p w:rsidR="00347881" w:rsidRDefault="00347881" w:rsidP="007E69B7"/>
    <w:p w:rsidR="00347881" w:rsidRPr="007E69B7" w:rsidRDefault="00347881" w:rsidP="007E69B7"/>
    <w:p w:rsidR="007E69B7" w:rsidRDefault="007E69B7"/>
    <w:sectPr w:rsidR="007E69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9B7"/>
    <w:rsid w:val="002651C7"/>
    <w:rsid w:val="002B71D4"/>
    <w:rsid w:val="00307088"/>
    <w:rsid w:val="00347881"/>
    <w:rsid w:val="0039406C"/>
    <w:rsid w:val="003B4AA3"/>
    <w:rsid w:val="00482EE5"/>
    <w:rsid w:val="007E69B7"/>
    <w:rsid w:val="00831BC5"/>
    <w:rsid w:val="00A44B4B"/>
    <w:rsid w:val="00AD3229"/>
    <w:rsid w:val="00CF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267E6-CE9F-4D12-BE14-DC30BD9E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B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BC5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94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300134800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56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Chidlow</dc:creator>
  <cp:keywords/>
  <dc:description/>
  <cp:lastModifiedBy>Kenneth Chidlow</cp:lastModifiedBy>
  <cp:revision>4</cp:revision>
  <cp:lastPrinted>2017-01-13T20:31:00Z</cp:lastPrinted>
  <dcterms:created xsi:type="dcterms:W3CDTF">2017-01-11T22:36:00Z</dcterms:created>
  <dcterms:modified xsi:type="dcterms:W3CDTF">2017-01-13T21:10:00Z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