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3E1" w:rsidRPr="004216EB" w:rsidRDefault="004216EB" w:rsidP="001D03E1">
      <w:pPr>
        <w:rPr>
          <w:b/>
          <w:sz w:val="24"/>
          <w:szCs w:val="24"/>
        </w:rPr>
      </w:pPr>
      <w:r w:rsidRPr="004216EB">
        <w:rPr>
          <w:b/>
          <w:sz w:val="24"/>
          <w:szCs w:val="24"/>
        </w:rPr>
        <w:t>COSC 121 - Assignment #1</w:t>
      </w:r>
    </w:p>
    <w:p w:rsidR="001D03E1" w:rsidRPr="001D03E1" w:rsidRDefault="001D03E1" w:rsidP="001D0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You will generate five classes related to flight information records for 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CS Airlines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. You will define each </w:t>
      </w:r>
      <w:bookmarkStart w:id="0" w:name="_GoBack"/>
      <w:bookmarkEnd w:id="0"/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of the classes in the hierarchy of classes shown below. Note that the highlighted members (indicated in </w:t>
      </w:r>
      <w:r w:rsidRPr="001D03E1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red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, bold and italic) are the members that make each class unique from its parent class. </w:t>
      </w:r>
    </w:p>
    <w:p w:rsidR="001D03E1" w:rsidRPr="001D03E1" w:rsidRDefault="001D03E1" w:rsidP="001D03E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9600" cy="6978650"/>
            <wp:effectExtent l="0" t="0" r="6350" b="0"/>
            <wp:docPr id="1" name="Picture 1" descr="D:\cosc 121 - prep\Alan\aW2014\W2013-WebsiteFinal\labs\FIG3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sc 121 - prep\Alan\aW2014\W2013-WebsiteFinal\labs\FIG3A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697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E1" w:rsidRPr="001D03E1" w:rsidRDefault="001D03E1" w:rsidP="001D0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A Flight represents a generic record of information related to one of CS Airlines' flights. CS Airlines has 3 types of flights - 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cargo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domestic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commercial, and 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commercial. In general, the information associated with any one of these types of flights is similar in that all flight records contain: </w:t>
      </w:r>
    </w:p>
    <w:p w:rsidR="001D03E1" w:rsidRPr="001D03E1" w:rsidRDefault="001D03E1" w:rsidP="001D03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>A departure location (</w:t>
      </w:r>
      <w:proofErr w:type="spellStart"/>
      <w:r w:rsidRPr="001D03E1">
        <w:rPr>
          <w:rFonts w:ascii="Courier New" w:eastAsia="Times New Roman" w:hAnsi="Courier New" w:cs="Courier New"/>
          <w:sz w:val="20"/>
          <w:szCs w:val="20"/>
        </w:rPr>
        <w:t>departLocation</w:t>
      </w:r>
      <w:proofErr w:type="spellEnd"/>
      <w:r w:rsidRPr="001D03E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03E1" w:rsidRPr="001D03E1" w:rsidRDefault="001D03E1" w:rsidP="001D03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>A destination location (</w:t>
      </w:r>
      <w:r w:rsidRPr="001D03E1">
        <w:rPr>
          <w:rFonts w:ascii="Courier New" w:eastAsia="Times New Roman" w:hAnsi="Courier New" w:cs="Courier New"/>
          <w:sz w:val="20"/>
          <w:szCs w:val="20"/>
        </w:rPr>
        <w:t>destination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03E1" w:rsidRPr="001D03E1" w:rsidRDefault="001D03E1" w:rsidP="001D03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>A flight number (</w:t>
      </w:r>
      <w:proofErr w:type="spellStart"/>
      <w:r w:rsidRPr="001D03E1">
        <w:rPr>
          <w:rFonts w:ascii="Courier New" w:eastAsia="Times New Roman" w:hAnsi="Courier New" w:cs="Courier New"/>
          <w:sz w:val="20"/>
          <w:szCs w:val="20"/>
        </w:rPr>
        <w:t>flightNumber</w:t>
      </w:r>
      <w:proofErr w:type="spellEnd"/>
      <w:r w:rsidRPr="001D03E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03E1" w:rsidRPr="001D03E1" w:rsidRDefault="001D03E1" w:rsidP="001D03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>A departure time (</w:t>
      </w:r>
      <w:proofErr w:type="spellStart"/>
      <w:r w:rsidRPr="001D03E1">
        <w:rPr>
          <w:rFonts w:ascii="Courier New" w:eastAsia="Times New Roman" w:hAnsi="Courier New" w:cs="Courier New"/>
          <w:sz w:val="20"/>
          <w:szCs w:val="20"/>
        </w:rPr>
        <w:t>departTime</w:t>
      </w:r>
      <w:proofErr w:type="spellEnd"/>
      <w:r w:rsidRPr="001D03E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03E1" w:rsidRPr="001D03E1" w:rsidRDefault="001D03E1" w:rsidP="001D03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>A flight duration (</w:t>
      </w:r>
      <w:r w:rsidRPr="001D03E1">
        <w:rPr>
          <w:rFonts w:ascii="Courier New" w:eastAsia="Times New Roman" w:hAnsi="Courier New" w:cs="Courier New"/>
          <w:sz w:val="20"/>
          <w:szCs w:val="20"/>
        </w:rPr>
        <w:t>duration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D03E1" w:rsidRPr="001D03E1" w:rsidRDefault="001D03E1" w:rsidP="001D03E1">
      <w:pPr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Cargo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flight record is a unique type of 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Flight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record in that a 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Cargo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flight record contains a description of the freight (</w:t>
      </w:r>
      <w:proofErr w:type="spellStart"/>
      <w:r w:rsidRPr="001D03E1">
        <w:rPr>
          <w:rFonts w:ascii="Courier New" w:eastAsia="Times New Roman" w:hAnsi="Courier New" w:cs="Courier New"/>
          <w:sz w:val="20"/>
          <w:szCs w:val="20"/>
        </w:rPr>
        <w:t>freightDescription</w:t>
      </w:r>
      <w:proofErr w:type="spellEnd"/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) as well. </w:t>
      </w:r>
    </w:p>
    <w:p w:rsidR="001D03E1" w:rsidRPr="001D03E1" w:rsidRDefault="001D03E1" w:rsidP="001D0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Commercial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flight record is a unique type of 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Flight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record in that a 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Commercial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flight record contains status information (</w:t>
      </w:r>
      <w:r w:rsidRPr="001D03E1">
        <w:rPr>
          <w:rFonts w:ascii="Courier New" w:eastAsia="Times New Roman" w:hAnsi="Courier New" w:cs="Courier New"/>
          <w:sz w:val="20"/>
          <w:szCs w:val="20"/>
        </w:rPr>
        <w:t>status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>).The status of a flight is generally one of "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On Time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>", "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Delayed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>", or "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Cancelled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</w:p>
    <w:p w:rsidR="001D03E1" w:rsidRPr="001D03E1" w:rsidRDefault="001D03E1" w:rsidP="001D0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Domestic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flight record is a unique kind of 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Commercial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flight record in that a 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Domestic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flight record also contains an airport fee amount (</w:t>
      </w:r>
      <w:proofErr w:type="spellStart"/>
      <w:r w:rsidRPr="001D03E1">
        <w:rPr>
          <w:rFonts w:ascii="Courier New" w:eastAsia="Times New Roman" w:hAnsi="Courier New" w:cs="Courier New"/>
          <w:sz w:val="20"/>
          <w:szCs w:val="20"/>
        </w:rPr>
        <w:t>airportFee</w:t>
      </w:r>
      <w:proofErr w:type="spellEnd"/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1D03E1" w:rsidRPr="001D03E1" w:rsidRDefault="001D03E1" w:rsidP="001D0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flight record is a unique kind of 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Commercial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flight record in that an 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flight record also contains the name of the destination country (</w:t>
      </w:r>
      <w:r w:rsidRPr="001D03E1">
        <w:rPr>
          <w:rFonts w:ascii="Courier New" w:eastAsia="Times New Roman" w:hAnsi="Courier New" w:cs="Courier New"/>
          <w:sz w:val="20"/>
          <w:szCs w:val="20"/>
        </w:rPr>
        <w:t>country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1D03E1" w:rsidRPr="001D03E1" w:rsidRDefault="001D03E1" w:rsidP="001D0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I have provided you with the </w:t>
      </w:r>
      <w:r w:rsidRPr="001D03E1">
        <w:rPr>
          <w:rFonts w:ascii="Courier New" w:eastAsia="Times New Roman" w:hAnsi="Courier New" w:cs="Courier New"/>
          <w:sz w:val="20"/>
          <w:szCs w:val="20"/>
        </w:rPr>
        <w:t>Flight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class. You can download it from here: </w:t>
      </w:r>
      <w:hyperlink r:id="rId7" w:history="1">
        <w:r w:rsidRPr="001D03E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Flight.java</w:t>
        </w:r>
      </w:hyperlink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1D03E1">
        <w:rPr>
          <w:rFonts w:ascii="Times New Roman" w:eastAsia="Times New Roman" w:hAnsi="Times New Roman" w:cs="Times New Roman"/>
          <w:sz w:val="24"/>
          <w:szCs w:val="24"/>
        </w:rPr>
        <w:t>Your are</w:t>
      </w:r>
      <w:proofErr w:type="gramEnd"/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not permitted to modify the </w:t>
      </w:r>
      <w:r w:rsidRPr="001D03E1">
        <w:rPr>
          <w:rFonts w:ascii="Courier New" w:eastAsia="Times New Roman" w:hAnsi="Courier New" w:cs="Courier New"/>
          <w:sz w:val="24"/>
          <w:szCs w:val="24"/>
        </w:rPr>
        <w:t>Flight.java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file in any way. Even though you must use my </w:t>
      </w:r>
      <w:r w:rsidRPr="001D03E1">
        <w:rPr>
          <w:rFonts w:ascii="Courier New" w:eastAsia="Times New Roman" w:hAnsi="Courier New" w:cs="Courier New"/>
          <w:sz w:val="20"/>
          <w:szCs w:val="20"/>
        </w:rPr>
        <w:t>Flight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class, I strongly encourage you to first sketch out on paper how you would define the </w:t>
      </w:r>
      <w:r w:rsidRPr="001D03E1">
        <w:rPr>
          <w:rFonts w:ascii="Courier New" w:eastAsia="Times New Roman" w:hAnsi="Courier New" w:cs="Courier New"/>
          <w:sz w:val="20"/>
          <w:szCs w:val="20"/>
        </w:rPr>
        <w:t>Flight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class yourself, and then compare it to mine. You will notice that this class uses the services of another class called </w:t>
      </w:r>
      <w:r w:rsidRPr="001D03E1">
        <w:rPr>
          <w:rFonts w:ascii="Courier New" w:eastAsia="Times New Roman" w:hAnsi="Courier New" w:cs="Courier New"/>
          <w:sz w:val="20"/>
          <w:szCs w:val="20"/>
        </w:rPr>
        <w:t>Time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. You can download this class from here: </w:t>
      </w:r>
      <w:hyperlink r:id="rId8" w:history="1">
        <w:r w:rsidRPr="001D03E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Time.java</w:t>
        </w:r>
      </w:hyperlink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D03E1" w:rsidRPr="001D03E1" w:rsidRDefault="001D03E1" w:rsidP="001D0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Study the </w:t>
      </w:r>
      <w:r w:rsidRPr="001D03E1">
        <w:rPr>
          <w:rFonts w:ascii="Courier New" w:eastAsia="Times New Roman" w:hAnsi="Courier New" w:cs="Courier New"/>
          <w:sz w:val="20"/>
          <w:szCs w:val="20"/>
        </w:rPr>
        <w:t>Time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class to ensure that you understand what it does. It does not do anything too complicated. It is just a class to represent a time in the form of 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HH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MM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HH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is the hour and 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MM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is the minute. </w:t>
      </w:r>
    </w:p>
    <w:p w:rsidR="001D03E1" w:rsidRPr="001D03E1" w:rsidRDefault="001D03E1" w:rsidP="001D0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Your job is to define four classes - </w:t>
      </w:r>
      <w:r w:rsidRPr="001D03E1">
        <w:rPr>
          <w:rFonts w:ascii="Courier New" w:eastAsia="Times New Roman" w:hAnsi="Courier New" w:cs="Courier New"/>
          <w:sz w:val="20"/>
          <w:szCs w:val="20"/>
        </w:rPr>
        <w:t>Cargo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03E1">
        <w:rPr>
          <w:rFonts w:ascii="Courier New" w:eastAsia="Times New Roman" w:hAnsi="Courier New" w:cs="Courier New"/>
          <w:sz w:val="20"/>
          <w:szCs w:val="20"/>
        </w:rPr>
        <w:t>Commercial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03E1">
        <w:rPr>
          <w:rFonts w:ascii="Courier New" w:eastAsia="Times New Roman" w:hAnsi="Courier New" w:cs="Courier New"/>
          <w:sz w:val="20"/>
          <w:szCs w:val="20"/>
        </w:rPr>
        <w:t>Domestic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D03E1">
        <w:rPr>
          <w:rFonts w:ascii="Courier New" w:eastAsia="Times New Roman" w:hAnsi="Courier New" w:cs="Courier New"/>
          <w:sz w:val="20"/>
          <w:szCs w:val="20"/>
        </w:rPr>
        <w:t>International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. You must define these classes in four separate files. You may </w:t>
      </w:r>
      <w:r w:rsidRPr="001D03E1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modify </w:t>
      </w:r>
      <w:r w:rsidRPr="001D03E1">
        <w:rPr>
          <w:rFonts w:ascii="Courier New" w:eastAsia="Times New Roman" w:hAnsi="Courier New" w:cs="Courier New"/>
          <w:sz w:val="20"/>
          <w:szCs w:val="20"/>
        </w:rPr>
        <w:t>Flight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class. </w:t>
      </w:r>
      <w:r w:rsidRPr="001D03E1">
        <w:rPr>
          <w:rFonts w:ascii="Courier New" w:eastAsia="Times New Roman" w:hAnsi="Courier New" w:cs="Courier New"/>
          <w:sz w:val="24"/>
          <w:szCs w:val="24"/>
        </w:rPr>
        <w:t>Flight.java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03E1">
        <w:rPr>
          <w:rFonts w:ascii="Courier New" w:eastAsia="Times New Roman" w:hAnsi="Courier New" w:cs="Courier New"/>
          <w:sz w:val="24"/>
          <w:szCs w:val="24"/>
        </w:rPr>
        <w:t>Time.java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should also belong to your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Eclipse 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project called, 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Flight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D03E1" w:rsidRPr="001D03E1" w:rsidRDefault="001D03E1" w:rsidP="001D03E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Here are some additional requirements for this set of classes. </w:t>
      </w:r>
    </w:p>
    <w:p w:rsidR="001D03E1" w:rsidRPr="001D03E1" w:rsidRDefault="001D03E1" w:rsidP="001D03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>Name your data members using the names (exactly) indicated in the hierarchy diagram. Pay attention to upper and lower case letters.</w:t>
      </w:r>
    </w:p>
    <w:p w:rsidR="001D03E1" w:rsidRPr="001D03E1" w:rsidRDefault="001D03E1" w:rsidP="001D03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Name your </w:t>
      </w:r>
      <w:proofErr w:type="spellStart"/>
      <w:r w:rsidRPr="001D03E1">
        <w:rPr>
          <w:rFonts w:ascii="Times New Roman" w:eastAsia="Times New Roman" w:hAnsi="Times New Roman" w:cs="Times New Roman"/>
          <w:sz w:val="24"/>
          <w:szCs w:val="24"/>
        </w:rPr>
        <w:t>accessor</w:t>
      </w:r>
      <w:proofErr w:type="spellEnd"/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methods by following exactly the convention we have been using in this course and </w:t>
      </w:r>
      <w:proofErr w:type="spellStart"/>
      <w:r w:rsidRPr="001D03E1">
        <w:rPr>
          <w:rFonts w:ascii="Times New Roman" w:eastAsia="Times New Roman" w:hAnsi="Times New Roman" w:cs="Times New Roman"/>
          <w:sz w:val="24"/>
          <w:szCs w:val="24"/>
        </w:rPr>
        <w:t>CoSc</w:t>
      </w:r>
      <w:proofErr w:type="spellEnd"/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111. For example, the </w:t>
      </w:r>
      <w:proofErr w:type="spellStart"/>
      <w:r w:rsidRPr="001D03E1">
        <w:rPr>
          <w:rFonts w:ascii="Times New Roman" w:eastAsia="Times New Roman" w:hAnsi="Times New Roman" w:cs="Times New Roman"/>
          <w:sz w:val="24"/>
          <w:szCs w:val="24"/>
        </w:rPr>
        <w:t>accessor</w:t>
      </w:r>
      <w:proofErr w:type="spellEnd"/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method for </w:t>
      </w:r>
      <w:proofErr w:type="spellStart"/>
      <w:r w:rsidRPr="001D03E1">
        <w:rPr>
          <w:rFonts w:ascii="Courier New" w:eastAsia="Times New Roman" w:hAnsi="Courier New" w:cs="Courier New"/>
          <w:sz w:val="20"/>
          <w:szCs w:val="20"/>
        </w:rPr>
        <w:t>freightDescription</w:t>
      </w:r>
      <w:proofErr w:type="spellEnd"/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1D03E1">
        <w:rPr>
          <w:rFonts w:ascii="Courier New" w:eastAsia="Times New Roman" w:hAnsi="Courier New" w:cs="Courier New"/>
          <w:sz w:val="20"/>
          <w:szCs w:val="20"/>
        </w:rPr>
        <w:t>Cargo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class should be named </w:t>
      </w:r>
      <w:proofErr w:type="spellStart"/>
      <w:r w:rsidRPr="001D03E1">
        <w:rPr>
          <w:rFonts w:ascii="Courier New" w:eastAsia="Times New Roman" w:hAnsi="Courier New" w:cs="Courier New"/>
          <w:sz w:val="20"/>
          <w:szCs w:val="20"/>
        </w:rPr>
        <w:t>getFreightDescription</w:t>
      </w:r>
      <w:proofErr w:type="spellEnd"/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. Put the word </w:t>
      </w:r>
      <w:r w:rsidRPr="001D03E1">
        <w:rPr>
          <w:rFonts w:ascii="Courier New" w:eastAsia="Times New Roman" w:hAnsi="Courier New" w:cs="Courier New"/>
          <w:sz w:val="20"/>
          <w:szCs w:val="20"/>
        </w:rPr>
        <w:t>get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in front of 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name of the variable with the first letter of the variable's name changed to upper case. </w:t>
      </w:r>
      <w:r w:rsidRPr="001D03E1">
        <w:rPr>
          <w:rFonts w:ascii="Times New Roman" w:eastAsia="Times New Roman" w:hAnsi="Times New Roman" w:cs="Times New Roman"/>
          <w:b/>
          <w:bCs/>
          <w:sz w:val="24"/>
          <w:szCs w:val="24"/>
        </w:rPr>
        <w:t>If you don't follow this convention, my driver program won't compile, and as a result you will lose marks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03E1" w:rsidRPr="001D03E1" w:rsidRDefault="001D03E1" w:rsidP="001D03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You must define (override) </w:t>
      </w:r>
      <w:proofErr w:type="spellStart"/>
      <w:proofErr w:type="gramStart"/>
      <w:r w:rsidRPr="001D03E1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1D03E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03E1">
        <w:rPr>
          <w:rFonts w:ascii="Courier New" w:eastAsia="Times New Roman" w:hAnsi="Courier New" w:cs="Courier New"/>
          <w:sz w:val="20"/>
          <w:szCs w:val="20"/>
        </w:rPr>
        <w:t>)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methods for your classes that textually represent the objects exactly as shown in the sample output presented below.</w:t>
      </w:r>
    </w:p>
    <w:p w:rsidR="001D03E1" w:rsidRPr="001D03E1" w:rsidRDefault="001D03E1" w:rsidP="001D03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Note that the </w:t>
      </w:r>
      <w:r w:rsidRPr="001D03E1">
        <w:rPr>
          <w:rFonts w:ascii="Courier New" w:eastAsia="Times New Roman" w:hAnsi="Courier New" w:cs="Courier New"/>
          <w:sz w:val="20"/>
          <w:szCs w:val="20"/>
        </w:rPr>
        <w:t>Flight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class creates only the first part of the flight number. The classes that you create should modify the flight number appropriately. I.e. add "</w:t>
      </w:r>
      <w:r w:rsidRPr="001D03E1">
        <w:rPr>
          <w:rFonts w:ascii="Courier New" w:eastAsia="Times New Roman" w:hAnsi="Courier New" w:cs="Courier New"/>
          <w:sz w:val="20"/>
          <w:szCs w:val="20"/>
        </w:rPr>
        <w:t>-C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>", "</w:t>
      </w:r>
      <w:r w:rsidRPr="001D03E1">
        <w:rPr>
          <w:rFonts w:ascii="Courier New" w:eastAsia="Times New Roman" w:hAnsi="Courier New" w:cs="Courier New"/>
          <w:sz w:val="20"/>
          <w:szCs w:val="20"/>
        </w:rPr>
        <w:t>-D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>" or "</w:t>
      </w:r>
      <w:r w:rsidRPr="001D03E1">
        <w:rPr>
          <w:rFonts w:ascii="Courier New" w:eastAsia="Times New Roman" w:hAnsi="Courier New" w:cs="Courier New"/>
          <w:sz w:val="20"/>
          <w:szCs w:val="20"/>
        </w:rPr>
        <w:t>-I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>" to the end of the flight number depending on whether the flight is Cargo, Domestic or International, respectively.</w:t>
      </w:r>
    </w:p>
    <w:p w:rsidR="001D03E1" w:rsidRDefault="001D03E1" w:rsidP="001D03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>Be sure to define properties and methods in the appropriate class and be sure to take advantage of code that is already defined.</w:t>
      </w:r>
    </w:p>
    <w:p w:rsidR="001D03E1" w:rsidRPr="001D03E1" w:rsidRDefault="001D03E1" w:rsidP="001D03E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You may download this initial driver program to test your classes - </w:t>
      </w:r>
      <w:hyperlink r:id="rId9" w:history="1">
        <w:r w:rsidRPr="001D03E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CSAirlines.java</w:t>
        </w:r>
      </w:hyperlink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. This program does not exercise any of your </w:t>
      </w:r>
      <w:proofErr w:type="spellStart"/>
      <w:r w:rsidRPr="001D03E1">
        <w:rPr>
          <w:rFonts w:ascii="Times New Roman" w:eastAsia="Times New Roman" w:hAnsi="Times New Roman" w:cs="Times New Roman"/>
          <w:sz w:val="24"/>
          <w:szCs w:val="24"/>
        </w:rPr>
        <w:t>accessor</w:t>
      </w:r>
      <w:proofErr w:type="spellEnd"/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methods, so you will probably want to add code to make sure they work. </w:t>
      </w:r>
    </w:p>
    <w:p w:rsidR="001D03E1" w:rsidRPr="001D03E1" w:rsidRDefault="001D03E1" w:rsidP="001D03E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Here is the way this program should run when accessing your flight classes: </w:t>
      </w:r>
    </w:p>
    <w:p w:rsidR="001D03E1" w:rsidRPr="001D03E1" w:rsidRDefault="001D03E1" w:rsidP="001D03E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D03E1" w:rsidRPr="001D03E1" w:rsidRDefault="001D03E1" w:rsidP="001D03E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Courier New" w:eastAsia="Times New Roman" w:hAnsi="Courier New" w:cs="Courier New"/>
          <w:sz w:val="20"/>
          <w:szCs w:val="20"/>
        </w:rPr>
        <w:t>Flight CS001-C departs Vancouver for Pearson at 08:30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br/>
      </w:r>
      <w:r w:rsidRPr="001D03E1">
        <w:rPr>
          <w:rFonts w:ascii="Courier New" w:eastAsia="Times New Roman" w:hAnsi="Courier New" w:cs="Courier New"/>
          <w:sz w:val="20"/>
          <w:szCs w:val="20"/>
        </w:rPr>
        <w:t>Freight: Hockey Sticks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03E1" w:rsidRPr="001D03E1" w:rsidRDefault="001D03E1" w:rsidP="001D03E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Courier New" w:eastAsia="Times New Roman" w:hAnsi="Courier New" w:cs="Courier New"/>
          <w:sz w:val="20"/>
          <w:szCs w:val="20"/>
        </w:rPr>
        <w:t>Flight CS002-C departs Calgary for Hamilton at 09:22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br/>
      </w:r>
      <w:r w:rsidRPr="001D03E1">
        <w:rPr>
          <w:rFonts w:ascii="Courier New" w:eastAsia="Times New Roman" w:hAnsi="Courier New" w:cs="Courier New"/>
          <w:sz w:val="20"/>
          <w:szCs w:val="20"/>
        </w:rPr>
        <w:t>Freight: Diamonds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03E1" w:rsidRPr="001D03E1" w:rsidRDefault="001D03E1" w:rsidP="001D03E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Courier New" w:eastAsia="Times New Roman" w:hAnsi="Courier New" w:cs="Courier New"/>
          <w:sz w:val="20"/>
          <w:szCs w:val="20"/>
        </w:rPr>
        <w:t>Flight CS003-D departs Vancouver for Victoria at 10:11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br/>
      </w:r>
      <w:r w:rsidRPr="001D03E1">
        <w:rPr>
          <w:rFonts w:ascii="Courier New" w:eastAsia="Times New Roman" w:hAnsi="Courier New" w:cs="Courier New"/>
          <w:sz w:val="20"/>
          <w:szCs w:val="20"/>
        </w:rPr>
        <w:t>Status: Cancelled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03E1" w:rsidRPr="001D03E1" w:rsidRDefault="001D03E1" w:rsidP="001D03E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Courier New" w:eastAsia="Times New Roman" w:hAnsi="Courier New" w:cs="Courier New"/>
          <w:sz w:val="20"/>
          <w:szCs w:val="20"/>
        </w:rPr>
        <w:t>Flight CS004-D departs Kelowna for Victoria at 12:55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br/>
      </w:r>
      <w:r w:rsidRPr="001D03E1">
        <w:rPr>
          <w:rFonts w:ascii="Courier New" w:eastAsia="Times New Roman" w:hAnsi="Courier New" w:cs="Courier New"/>
          <w:sz w:val="20"/>
          <w:szCs w:val="20"/>
        </w:rPr>
        <w:t>Status: On Time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03E1" w:rsidRPr="001D03E1" w:rsidRDefault="001D03E1" w:rsidP="001D03E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Courier New" w:eastAsia="Times New Roman" w:hAnsi="Courier New" w:cs="Courier New"/>
          <w:sz w:val="20"/>
          <w:szCs w:val="20"/>
        </w:rPr>
        <w:t>Flight CS005-I departs Vancouver for Las Vegas at 17:00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br/>
      </w:r>
      <w:r w:rsidRPr="001D03E1">
        <w:rPr>
          <w:rFonts w:ascii="Courier New" w:eastAsia="Times New Roman" w:hAnsi="Courier New" w:cs="Courier New"/>
          <w:sz w:val="20"/>
          <w:szCs w:val="20"/>
        </w:rPr>
        <w:t>Status: On Time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br/>
      </w:r>
      <w:r w:rsidRPr="001D03E1">
        <w:rPr>
          <w:rFonts w:ascii="Courier New" w:eastAsia="Times New Roman" w:hAnsi="Courier New" w:cs="Courier New"/>
          <w:sz w:val="20"/>
          <w:szCs w:val="20"/>
        </w:rPr>
        <w:t>Country: United States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03E1" w:rsidRPr="001D03E1" w:rsidRDefault="001D03E1" w:rsidP="001D03E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Courier New" w:eastAsia="Times New Roman" w:hAnsi="Courier New" w:cs="Courier New"/>
          <w:sz w:val="20"/>
          <w:szCs w:val="20"/>
        </w:rPr>
        <w:t>Flight CS006-I departs Vancouver for Paris at 20:50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br/>
      </w:r>
      <w:r w:rsidRPr="001D03E1">
        <w:rPr>
          <w:rFonts w:ascii="Courier New" w:eastAsia="Times New Roman" w:hAnsi="Courier New" w:cs="Courier New"/>
          <w:sz w:val="20"/>
          <w:szCs w:val="20"/>
        </w:rPr>
        <w:t>Status: Delayed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br/>
      </w:r>
      <w:r w:rsidRPr="001D03E1">
        <w:rPr>
          <w:rFonts w:ascii="Courier New" w:eastAsia="Times New Roman" w:hAnsi="Courier New" w:cs="Courier New"/>
          <w:sz w:val="20"/>
          <w:szCs w:val="20"/>
        </w:rPr>
        <w:t>Country: France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03E1" w:rsidRPr="001D03E1" w:rsidRDefault="001D03E1" w:rsidP="001D03E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Note that </w:t>
      </w:r>
      <w:r w:rsidRPr="001D03E1">
        <w:rPr>
          <w:rFonts w:ascii="Courier New" w:eastAsia="Times New Roman" w:hAnsi="Courier New" w:cs="Courier New"/>
          <w:sz w:val="20"/>
          <w:szCs w:val="20"/>
        </w:rPr>
        <w:t>CSAirlines.java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creates </w:t>
      </w:r>
      <w:r w:rsidRPr="001D03E1">
        <w:rPr>
          <w:rFonts w:ascii="Courier New" w:eastAsia="Times New Roman" w:hAnsi="Courier New" w:cs="Courier New"/>
          <w:sz w:val="20"/>
          <w:szCs w:val="20"/>
        </w:rPr>
        <w:t>Domestic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03E1">
        <w:rPr>
          <w:rFonts w:ascii="Courier New" w:eastAsia="Times New Roman" w:hAnsi="Courier New" w:cs="Courier New"/>
          <w:sz w:val="20"/>
          <w:szCs w:val="20"/>
        </w:rPr>
        <w:t>International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objects without specifying a value for </w:t>
      </w:r>
      <w:r w:rsidRPr="001D03E1">
        <w:rPr>
          <w:rFonts w:ascii="Courier New" w:eastAsia="Times New Roman" w:hAnsi="Courier New" w:cs="Courier New"/>
          <w:sz w:val="20"/>
          <w:szCs w:val="20"/>
        </w:rPr>
        <w:t>status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, as it is reasonable to assume that any </w:t>
      </w:r>
      <w:r w:rsidRPr="001D03E1">
        <w:rPr>
          <w:rFonts w:ascii="Courier New" w:eastAsia="Times New Roman" w:hAnsi="Courier New" w:cs="Courier New"/>
          <w:sz w:val="20"/>
          <w:szCs w:val="20"/>
        </w:rPr>
        <w:t>Flight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object would be </w:t>
      </w:r>
      <w:r w:rsidRPr="001D03E1">
        <w:rPr>
          <w:rFonts w:ascii="Times New Roman" w:eastAsia="Times New Roman" w:hAnsi="Times New Roman" w:cs="Times New Roman"/>
          <w:i/>
          <w:iCs/>
          <w:sz w:val="24"/>
          <w:szCs w:val="24"/>
        </w:rPr>
        <w:t>On Time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when it is first created. Be sure to create your constructors as the </w:t>
      </w:r>
      <w:proofErr w:type="spellStart"/>
      <w:r w:rsidRPr="001D03E1">
        <w:rPr>
          <w:rFonts w:ascii="Courier New" w:eastAsia="Times New Roman" w:hAnsi="Courier New" w:cs="Courier New"/>
          <w:sz w:val="20"/>
          <w:szCs w:val="20"/>
        </w:rPr>
        <w:t>CSAirlines</w:t>
      </w:r>
      <w:proofErr w:type="spellEnd"/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class requires. 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1D03E1" w:rsidRPr="001D03E1" w:rsidRDefault="001D03E1" w:rsidP="001D03E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b/>
          <w:bCs/>
          <w:sz w:val="24"/>
          <w:szCs w:val="24"/>
        </w:rPr>
        <w:t>Submitting your work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44B4B" w:rsidRPr="001365FC" w:rsidRDefault="001D03E1" w:rsidP="001365FC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You can now submit your </w:t>
      </w:r>
      <w:r w:rsidRPr="001D03E1">
        <w:rPr>
          <w:rFonts w:ascii="Courier New" w:eastAsia="Times New Roman" w:hAnsi="Courier New" w:cs="Courier New"/>
          <w:b/>
          <w:bCs/>
          <w:sz w:val="24"/>
          <w:szCs w:val="24"/>
        </w:rPr>
        <w:t>Cargo.java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03E1">
        <w:rPr>
          <w:rFonts w:ascii="Courier New" w:eastAsia="Times New Roman" w:hAnsi="Courier New" w:cs="Courier New"/>
          <w:b/>
          <w:bCs/>
          <w:sz w:val="24"/>
          <w:szCs w:val="24"/>
        </w:rPr>
        <w:t>Commercial.java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03E1">
        <w:rPr>
          <w:rFonts w:ascii="Courier New" w:eastAsia="Times New Roman" w:hAnsi="Courier New" w:cs="Courier New"/>
          <w:b/>
          <w:bCs/>
          <w:sz w:val="24"/>
          <w:szCs w:val="24"/>
        </w:rPr>
        <w:t>Domestic.java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D03E1">
        <w:rPr>
          <w:rFonts w:ascii="Courier New" w:eastAsia="Times New Roman" w:hAnsi="Courier New" w:cs="Courier New"/>
          <w:b/>
          <w:bCs/>
          <w:sz w:val="24"/>
          <w:szCs w:val="24"/>
        </w:rPr>
        <w:t>International.java</w:t>
      </w:r>
      <w:r w:rsidRPr="001D03E1"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Moodle</w:t>
      </w:r>
      <w:r w:rsidR="001365FC">
        <w:rPr>
          <w:rFonts w:ascii="Times New Roman" w:eastAsia="Times New Roman" w:hAnsi="Times New Roman" w:cs="Times New Roman"/>
          <w:sz w:val="24"/>
          <w:szCs w:val="24"/>
        </w:rPr>
        <w:t>.  This assignment is curtesy of Alan Kennedy.</w:t>
      </w:r>
    </w:p>
    <w:sectPr w:rsidR="00A44B4B" w:rsidRPr="0013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2518F"/>
    <w:multiLevelType w:val="multilevel"/>
    <w:tmpl w:val="436C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7115DF"/>
    <w:multiLevelType w:val="multilevel"/>
    <w:tmpl w:val="617C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E1"/>
    <w:rsid w:val="001365FC"/>
    <w:rsid w:val="001D03E1"/>
    <w:rsid w:val="004216EB"/>
    <w:rsid w:val="00A4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C0D99-1F55-450C-A544-819F0516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D03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D03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cosc%20121%20-%20prep\Alan\aW2014\W2013-WebsiteFinal\labs\Time.java.txt" TargetMode="External"/><Relationship Id="rId3" Type="http://schemas.openxmlformats.org/officeDocument/2006/relationships/styles" Target="styles.xml"/><Relationship Id="rId7" Type="http://schemas.openxmlformats.org/officeDocument/2006/relationships/hyperlink" Target="file:///D:\cosc%20121%20-%20prep\Alan\aW2014\W2013-WebsiteFinal\labs\Flight.java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cosc%20121%20-%20prep\Alan\aW2014\W2013-WebsiteFinal\labs\CSAirlines.java.tx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3001348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Chidlow</dc:creator>
  <cp:keywords/>
  <dc:description/>
  <cp:lastModifiedBy>Kenneth Chidlow</cp:lastModifiedBy>
  <cp:revision>2</cp:revision>
  <dcterms:created xsi:type="dcterms:W3CDTF">2017-01-05T18:11:00Z</dcterms:created>
  <dcterms:modified xsi:type="dcterms:W3CDTF">2017-01-05T18:11:00Z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